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BA3A" w14:textId="0353EE18" w:rsidR="00C6554A" w:rsidRPr="003C0941" w:rsidRDefault="002D302E" w:rsidP="00C6554A">
      <w:pPr>
        <w:pStyle w:val="Photo"/>
        <w:rPr>
          <w:lang w:val="en-US"/>
        </w:rPr>
      </w:pPr>
      <w:r w:rsidRPr="003C0941">
        <w:rPr>
          <w:noProof/>
          <w:lang w:val="en-US"/>
        </w:rPr>
        <w:drawing>
          <wp:inline distT="0" distB="0" distL="0" distR="0" wp14:anchorId="45E1BC20" wp14:editId="7FFAF44F">
            <wp:extent cx="4683760" cy="5977255"/>
            <wp:effectExtent l="0" t="0" r="254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6"/>
                    <a:stretch/>
                  </pic:blipFill>
                  <pic:spPr bwMode="auto">
                    <a:xfrm>
                      <a:off x="0" y="0"/>
                      <a:ext cx="468376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3D35" w14:textId="0F53D43D" w:rsidR="00C6554A" w:rsidRPr="00D61EAE" w:rsidRDefault="002D302E" w:rsidP="00C6554A">
      <w:pPr>
        <w:pStyle w:val="Titre"/>
      </w:pPr>
      <w:r w:rsidRPr="00D61EAE">
        <w:t>Tests results document</w:t>
      </w:r>
    </w:p>
    <w:p w14:paraId="6847D093" w14:textId="5C22BD79" w:rsidR="00C6554A" w:rsidRPr="00D61EAE" w:rsidRDefault="00DD3501" w:rsidP="00C6554A">
      <w:pPr>
        <w:pStyle w:val="Sous-titre"/>
      </w:pPr>
      <w:r w:rsidRPr="00D61EAE">
        <w:t>Connected beehive</w:t>
      </w:r>
    </w:p>
    <w:p w14:paraId="2C03D3E5" w14:textId="77777777" w:rsidR="00FF5AEB" w:rsidRPr="00D61EAE" w:rsidRDefault="00FF5AEB" w:rsidP="00FF5AEB">
      <w:pPr>
        <w:pStyle w:val="Coordonnes"/>
      </w:pPr>
      <w:r w:rsidRPr="00D61EAE">
        <w:t>DELAS Léo</w:t>
      </w:r>
      <w:r w:rsidRPr="00D61EAE">
        <w:rPr>
          <w:lang w:bidi="fr-FR"/>
        </w:rPr>
        <w:t xml:space="preserve"> | DOS SANTOS Damien | </w:t>
      </w:r>
      <w:r w:rsidRPr="00D61EAE">
        <w:t>DURAND DE GEVIGNEY Basile | TAN Caroline</w:t>
      </w:r>
    </w:p>
    <w:p w14:paraId="26198BB1" w14:textId="29E4BA94" w:rsidR="00C6554A" w:rsidRPr="003C0941" w:rsidRDefault="00FF5AEB" w:rsidP="00FF5AEB">
      <w:pPr>
        <w:pStyle w:val="Coordonnes"/>
        <w:rPr>
          <w:lang w:val="en-US"/>
        </w:rPr>
      </w:pPr>
      <w:r w:rsidRPr="003C0941">
        <w:rPr>
          <w:lang w:val="en-US"/>
        </w:rPr>
        <w:t>EI2I 4 II – 19/01/2022</w:t>
      </w:r>
      <w:r w:rsidR="00C6554A" w:rsidRPr="003C0941">
        <w:rPr>
          <w:lang w:val="en-US"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439604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1DA3" w14:textId="1C44F291" w:rsidR="00AC6973" w:rsidRDefault="00AC6973" w:rsidP="00AC6973">
          <w:pPr>
            <w:pStyle w:val="En-ttedetabledesmatires"/>
            <w:jc w:val="center"/>
          </w:pPr>
          <w:r>
            <w:t>Summary</w:t>
          </w:r>
        </w:p>
        <w:p w14:paraId="793A0777" w14:textId="3082EB5E" w:rsidR="00EB11ED" w:rsidRDefault="00AC6973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88300" w:history="1">
            <w:r w:rsidR="00EB11ED" w:rsidRPr="00250FC4">
              <w:rPr>
                <w:rStyle w:val="Lienhypertexte"/>
                <w:noProof/>
                <w:lang w:val="en-US"/>
              </w:rPr>
              <w:t>I – Temperature charts</w:t>
            </w:r>
            <w:r w:rsidR="00EB11ED">
              <w:rPr>
                <w:noProof/>
                <w:webHidden/>
              </w:rPr>
              <w:tab/>
            </w:r>
            <w:r w:rsidR="00EB11ED">
              <w:rPr>
                <w:noProof/>
                <w:webHidden/>
              </w:rPr>
              <w:fldChar w:fldCharType="begin"/>
            </w:r>
            <w:r w:rsidR="00EB11ED">
              <w:rPr>
                <w:noProof/>
                <w:webHidden/>
              </w:rPr>
              <w:instrText xml:space="preserve"> PAGEREF _Toc93488300 \h </w:instrText>
            </w:r>
            <w:r w:rsidR="00EB11ED">
              <w:rPr>
                <w:noProof/>
                <w:webHidden/>
              </w:rPr>
            </w:r>
            <w:r w:rsidR="00EB11ED">
              <w:rPr>
                <w:noProof/>
                <w:webHidden/>
              </w:rPr>
              <w:fldChar w:fldCharType="separate"/>
            </w:r>
            <w:r w:rsidR="00EB11ED">
              <w:rPr>
                <w:noProof/>
                <w:webHidden/>
              </w:rPr>
              <w:t>2</w:t>
            </w:r>
            <w:r w:rsidR="00EB11ED">
              <w:rPr>
                <w:noProof/>
                <w:webHidden/>
              </w:rPr>
              <w:fldChar w:fldCharType="end"/>
            </w:r>
          </w:hyperlink>
        </w:p>
        <w:p w14:paraId="423D6767" w14:textId="2858BA27" w:rsidR="00EB11ED" w:rsidRDefault="00777F8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488301" w:history="1">
            <w:r w:rsidR="00EB11ED" w:rsidRPr="00250FC4">
              <w:rPr>
                <w:rStyle w:val="Lienhypertexte"/>
                <w:noProof/>
                <w:lang w:val="en-US"/>
              </w:rPr>
              <w:t>II – Humidity charts</w:t>
            </w:r>
            <w:r w:rsidR="00EB11ED">
              <w:rPr>
                <w:noProof/>
                <w:webHidden/>
              </w:rPr>
              <w:tab/>
            </w:r>
            <w:r w:rsidR="00EB11ED">
              <w:rPr>
                <w:noProof/>
                <w:webHidden/>
              </w:rPr>
              <w:fldChar w:fldCharType="begin"/>
            </w:r>
            <w:r w:rsidR="00EB11ED">
              <w:rPr>
                <w:noProof/>
                <w:webHidden/>
              </w:rPr>
              <w:instrText xml:space="preserve"> PAGEREF _Toc93488301 \h </w:instrText>
            </w:r>
            <w:r w:rsidR="00EB11ED">
              <w:rPr>
                <w:noProof/>
                <w:webHidden/>
              </w:rPr>
            </w:r>
            <w:r w:rsidR="00EB11ED">
              <w:rPr>
                <w:noProof/>
                <w:webHidden/>
              </w:rPr>
              <w:fldChar w:fldCharType="separate"/>
            </w:r>
            <w:r w:rsidR="00EB11ED">
              <w:rPr>
                <w:noProof/>
                <w:webHidden/>
              </w:rPr>
              <w:t>4</w:t>
            </w:r>
            <w:r w:rsidR="00EB11ED">
              <w:rPr>
                <w:noProof/>
                <w:webHidden/>
              </w:rPr>
              <w:fldChar w:fldCharType="end"/>
            </w:r>
          </w:hyperlink>
        </w:p>
        <w:p w14:paraId="48B4A7F8" w14:textId="26E15CD9" w:rsidR="00EB11ED" w:rsidRDefault="00777F8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488302" w:history="1">
            <w:r w:rsidR="00EB11ED" w:rsidRPr="00250FC4">
              <w:rPr>
                <w:rStyle w:val="Lienhypertexte"/>
                <w:noProof/>
                <w:lang w:val="en-US"/>
              </w:rPr>
              <w:t>III – Weight chart</w:t>
            </w:r>
            <w:r w:rsidR="00EB11ED">
              <w:rPr>
                <w:noProof/>
                <w:webHidden/>
              </w:rPr>
              <w:tab/>
            </w:r>
            <w:r w:rsidR="00EB11ED">
              <w:rPr>
                <w:noProof/>
                <w:webHidden/>
              </w:rPr>
              <w:fldChar w:fldCharType="begin"/>
            </w:r>
            <w:r w:rsidR="00EB11ED">
              <w:rPr>
                <w:noProof/>
                <w:webHidden/>
              </w:rPr>
              <w:instrText xml:space="preserve"> PAGEREF _Toc93488302 \h </w:instrText>
            </w:r>
            <w:r w:rsidR="00EB11ED">
              <w:rPr>
                <w:noProof/>
                <w:webHidden/>
              </w:rPr>
            </w:r>
            <w:r w:rsidR="00EB11ED">
              <w:rPr>
                <w:noProof/>
                <w:webHidden/>
              </w:rPr>
              <w:fldChar w:fldCharType="separate"/>
            </w:r>
            <w:r w:rsidR="00EB11ED">
              <w:rPr>
                <w:noProof/>
                <w:webHidden/>
              </w:rPr>
              <w:t>5</w:t>
            </w:r>
            <w:r w:rsidR="00EB11ED">
              <w:rPr>
                <w:noProof/>
                <w:webHidden/>
              </w:rPr>
              <w:fldChar w:fldCharType="end"/>
            </w:r>
          </w:hyperlink>
        </w:p>
        <w:p w14:paraId="559CAEDB" w14:textId="7AB9BBCD" w:rsidR="00EB11ED" w:rsidRDefault="00777F8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488303" w:history="1">
            <w:r w:rsidR="00EB11ED" w:rsidRPr="00250FC4">
              <w:rPr>
                <w:rStyle w:val="Lienhypertexte"/>
                <w:noProof/>
                <w:lang w:val="en-US"/>
              </w:rPr>
              <w:t>IV – System consumption</w:t>
            </w:r>
            <w:r w:rsidR="00EB11ED">
              <w:rPr>
                <w:noProof/>
                <w:webHidden/>
              </w:rPr>
              <w:tab/>
            </w:r>
            <w:r w:rsidR="00EB11ED">
              <w:rPr>
                <w:noProof/>
                <w:webHidden/>
              </w:rPr>
              <w:fldChar w:fldCharType="begin"/>
            </w:r>
            <w:r w:rsidR="00EB11ED">
              <w:rPr>
                <w:noProof/>
                <w:webHidden/>
              </w:rPr>
              <w:instrText xml:space="preserve"> PAGEREF _Toc93488303 \h </w:instrText>
            </w:r>
            <w:r w:rsidR="00EB11ED">
              <w:rPr>
                <w:noProof/>
                <w:webHidden/>
              </w:rPr>
            </w:r>
            <w:r w:rsidR="00EB11ED">
              <w:rPr>
                <w:noProof/>
                <w:webHidden/>
              </w:rPr>
              <w:fldChar w:fldCharType="separate"/>
            </w:r>
            <w:r w:rsidR="00EB11ED">
              <w:rPr>
                <w:noProof/>
                <w:webHidden/>
              </w:rPr>
              <w:t>6</w:t>
            </w:r>
            <w:r w:rsidR="00EB11ED">
              <w:rPr>
                <w:noProof/>
                <w:webHidden/>
              </w:rPr>
              <w:fldChar w:fldCharType="end"/>
            </w:r>
          </w:hyperlink>
        </w:p>
        <w:p w14:paraId="76ECF89F" w14:textId="3B1572A7" w:rsidR="00EB11ED" w:rsidRDefault="00777F8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488304" w:history="1">
            <w:r w:rsidR="00EB11ED" w:rsidRPr="00250FC4">
              <w:rPr>
                <w:rStyle w:val="Lienhypertexte"/>
                <w:noProof/>
                <w:lang w:val="en-US"/>
              </w:rPr>
              <w:t>Conclusion</w:t>
            </w:r>
            <w:r w:rsidR="00EB11ED">
              <w:rPr>
                <w:noProof/>
                <w:webHidden/>
              </w:rPr>
              <w:tab/>
            </w:r>
            <w:r w:rsidR="00EB11ED">
              <w:rPr>
                <w:noProof/>
                <w:webHidden/>
              </w:rPr>
              <w:fldChar w:fldCharType="begin"/>
            </w:r>
            <w:r w:rsidR="00EB11ED">
              <w:rPr>
                <w:noProof/>
                <w:webHidden/>
              </w:rPr>
              <w:instrText xml:space="preserve"> PAGEREF _Toc93488304 \h </w:instrText>
            </w:r>
            <w:r w:rsidR="00EB11ED">
              <w:rPr>
                <w:noProof/>
                <w:webHidden/>
              </w:rPr>
            </w:r>
            <w:r w:rsidR="00EB11ED">
              <w:rPr>
                <w:noProof/>
                <w:webHidden/>
              </w:rPr>
              <w:fldChar w:fldCharType="separate"/>
            </w:r>
            <w:r w:rsidR="00EB11ED">
              <w:rPr>
                <w:noProof/>
                <w:webHidden/>
              </w:rPr>
              <w:t>6</w:t>
            </w:r>
            <w:r w:rsidR="00EB11ED">
              <w:rPr>
                <w:noProof/>
                <w:webHidden/>
              </w:rPr>
              <w:fldChar w:fldCharType="end"/>
            </w:r>
          </w:hyperlink>
        </w:p>
        <w:p w14:paraId="595CE28F" w14:textId="7C0AEFA2" w:rsidR="00AC6973" w:rsidRDefault="00AC6973">
          <w:r>
            <w:rPr>
              <w:b/>
              <w:bCs/>
            </w:rPr>
            <w:fldChar w:fldCharType="end"/>
          </w:r>
        </w:p>
      </w:sdtContent>
    </w:sdt>
    <w:p w14:paraId="15E5F50C" w14:textId="31F683D5" w:rsidR="00AC6973" w:rsidRDefault="00AC6973">
      <w:pPr>
        <w:jc w:val="left"/>
        <w:rPr>
          <w:rFonts w:asciiTheme="majorHAnsi" w:eastAsiaTheme="majorEastAsia" w:hAnsiTheme="majorHAnsi" w:cstheme="majorBidi"/>
          <w:color w:val="007789" w:themeColor="accent1" w:themeShade="BF"/>
          <w:sz w:val="32"/>
          <w:lang w:val="en-US"/>
        </w:rPr>
      </w:pPr>
      <w:r>
        <w:rPr>
          <w:lang w:val="en-US"/>
        </w:rPr>
        <w:br w:type="page"/>
      </w:r>
    </w:p>
    <w:p w14:paraId="592C5E3D" w14:textId="77777777" w:rsidR="00AC6973" w:rsidRDefault="00AC6973" w:rsidP="00C6554A">
      <w:pPr>
        <w:pStyle w:val="Titre1"/>
        <w:rPr>
          <w:lang w:val="en-US"/>
        </w:rPr>
      </w:pPr>
    </w:p>
    <w:p w14:paraId="3D10DB8B" w14:textId="3A6027DC" w:rsidR="00C6554A" w:rsidRPr="003C0941" w:rsidRDefault="00102519" w:rsidP="00C6554A">
      <w:pPr>
        <w:pStyle w:val="Titre1"/>
        <w:rPr>
          <w:lang w:val="en-US"/>
        </w:rPr>
      </w:pPr>
      <w:bookmarkStart w:id="0" w:name="_Toc93488300"/>
      <w:r w:rsidRPr="003C0941">
        <w:rPr>
          <w:lang w:val="en-US"/>
        </w:rPr>
        <w:t>I – Temperature charts</w:t>
      </w:r>
      <w:bookmarkEnd w:id="0"/>
    </w:p>
    <w:p w14:paraId="18E0C848" w14:textId="6D730B1B" w:rsidR="00B233A3" w:rsidRPr="003C0941" w:rsidRDefault="00B233A3" w:rsidP="00B233A3">
      <w:pPr>
        <w:pStyle w:val="Listepuces"/>
        <w:numPr>
          <w:ilvl w:val="0"/>
          <w:numId w:val="0"/>
        </w:numPr>
        <w:rPr>
          <w:lang w:val="en-US"/>
        </w:rPr>
      </w:pPr>
      <w:r w:rsidRPr="003C0941">
        <w:rPr>
          <w:lang w:val="en-US"/>
        </w:rPr>
        <w:t>We have three temperature sensors, through our system installed on January 5</w:t>
      </w:r>
      <w:r w:rsidRPr="003C0941">
        <w:rPr>
          <w:vertAlign w:val="superscript"/>
          <w:lang w:val="en-US"/>
        </w:rPr>
        <w:t>th</w:t>
      </w:r>
      <w:r w:rsidRPr="003C0941">
        <w:rPr>
          <w:lang w:val="en-US"/>
        </w:rPr>
        <w:t xml:space="preserve"> 2022 on a beehive.</w:t>
      </w:r>
    </w:p>
    <w:p w14:paraId="717E0012" w14:textId="16180807" w:rsidR="004D26D9" w:rsidRPr="003C0941" w:rsidRDefault="004D26D9" w:rsidP="00B233A3">
      <w:pPr>
        <w:pStyle w:val="Listepuces"/>
        <w:numPr>
          <w:ilvl w:val="0"/>
          <w:numId w:val="0"/>
        </w:numPr>
        <w:rPr>
          <w:lang w:val="en-US"/>
        </w:rPr>
      </w:pPr>
      <w:r w:rsidRPr="003C0941">
        <w:rPr>
          <w:lang w:val="en-US"/>
        </w:rPr>
        <w:t xml:space="preserve">All data collected </w:t>
      </w:r>
      <w:r w:rsidR="009543A9" w:rsidRPr="003C0941">
        <w:rPr>
          <w:lang w:val="en-US"/>
        </w:rPr>
        <w:t xml:space="preserve">from the temperature sensors </w:t>
      </w:r>
      <w:r w:rsidR="00997881" w:rsidRPr="003C0941">
        <w:rPr>
          <w:lang w:val="en-US"/>
        </w:rPr>
        <w:t xml:space="preserve">are </w:t>
      </w:r>
      <w:r w:rsidRPr="003C0941">
        <w:rPr>
          <w:lang w:val="en-US"/>
        </w:rPr>
        <w:t>on this chart :</w:t>
      </w:r>
    </w:p>
    <w:p w14:paraId="0D0DCDE3" w14:textId="77777777" w:rsidR="004D26D9" w:rsidRPr="003C0941" w:rsidRDefault="004D26D9" w:rsidP="00A92FB3">
      <w:pPr>
        <w:pStyle w:val="Listepuces"/>
        <w:keepNext/>
        <w:numPr>
          <w:ilvl w:val="0"/>
          <w:numId w:val="0"/>
        </w:numPr>
        <w:jc w:val="center"/>
        <w:rPr>
          <w:lang w:val="en-US"/>
        </w:rPr>
      </w:pPr>
      <w:r w:rsidRPr="003C0941">
        <w:rPr>
          <w:noProof/>
          <w:lang w:val="en-US"/>
        </w:rPr>
        <w:drawing>
          <wp:inline distT="0" distB="0" distL="0" distR="0" wp14:anchorId="26C409AC" wp14:editId="40F52F14">
            <wp:extent cx="5991539" cy="433387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019" cy="43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DB3" w14:textId="1B0154A8" w:rsidR="004D26D9" w:rsidRPr="003C0941" w:rsidRDefault="004D26D9" w:rsidP="00A92FB3">
      <w:pPr>
        <w:pStyle w:val="Lgende"/>
        <w:jc w:val="center"/>
        <w:rPr>
          <w:lang w:val="en-US"/>
        </w:rPr>
      </w:pPr>
      <w:r w:rsidRPr="003C0941">
        <w:rPr>
          <w:lang w:val="en-US"/>
        </w:rPr>
        <w:t xml:space="preserve">Figure </w:t>
      </w:r>
      <w:r w:rsidRPr="003C0941">
        <w:rPr>
          <w:lang w:val="en-US"/>
        </w:rPr>
        <w:fldChar w:fldCharType="begin"/>
      </w:r>
      <w:r w:rsidRPr="003C0941">
        <w:rPr>
          <w:lang w:val="en-US"/>
        </w:rPr>
        <w:instrText xml:space="preserve"> SEQ Figure \* ARABIC </w:instrText>
      </w:r>
      <w:r w:rsidRPr="003C0941">
        <w:rPr>
          <w:lang w:val="en-US"/>
        </w:rPr>
        <w:fldChar w:fldCharType="separate"/>
      </w:r>
      <w:r w:rsidR="00B320EF">
        <w:rPr>
          <w:noProof/>
          <w:lang w:val="en-US"/>
        </w:rPr>
        <w:t>1</w:t>
      </w:r>
      <w:r w:rsidRPr="003C0941">
        <w:rPr>
          <w:lang w:val="en-US"/>
        </w:rPr>
        <w:fldChar w:fldCharType="end"/>
      </w:r>
      <w:r w:rsidRPr="003C0941">
        <w:rPr>
          <w:lang w:val="en-US"/>
        </w:rPr>
        <w:t xml:space="preserve"> - Temperature charts</w:t>
      </w:r>
    </w:p>
    <w:p w14:paraId="5EA54055" w14:textId="43D90068" w:rsidR="004D26D9" w:rsidRPr="003C0941" w:rsidRDefault="00D45755" w:rsidP="00B233A3">
      <w:pPr>
        <w:pStyle w:val="Listepuces"/>
        <w:numPr>
          <w:ilvl w:val="0"/>
          <w:numId w:val="0"/>
        </w:numPr>
        <w:rPr>
          <w:lang w:val="en-US"/>
        </w:rPr>
      </w:pPr>
      <w:r w:rsidRPr="003C0941">
        <w:rPr>
          <w:lang w:val="en-US"/>
        </w:rPr>
        <w:t>We can see that on the inside of the beehive, the temperature has been steady at around 1</w:t>
      </w:r>
      <w:r w:rsidR="00B16307" w:rsidRPr="003C0941">
        <w:rPr>
          <w:lang w:val="en-US"/>
        </w:rPr>
        <w:t>0</w:t>
      </w:r>
      <w:r w:rsidRPr="003C0941">
        <w:rPr>
          <w:lang w:val="en-US"/>
        </w:rPr>
        <w:t>°C</w:t>
      </w:r>
      <w:r w:rsidR="00A57157" w:rsidRPr="003C0941">
        <w:rPr>
          <w:lang w:val="en-US"/>
        </w:rPr>
        <w:t xml:space="preserve"> and </w:t>
      </w:r>
      <w:r w:rsidR="00B16307" w:rsidRPr="003C0941">
        <w:rPr>
          <w:lang w:val="en-US"/>
        </w:rPr>
        <w:t>14°C.</w:t>
      </w:r>
    </w:p>
    <w:p w14:paraId="173043A9" w14:textId="75754409" w:rsidR="00084A83" w:rsidRPr="003C0941" w:rsidRDefault="00084A83" w:rsidP="00B233A3">
      <w:pPr>
        <w:pStyle w:val="Listepuces"/>
        <w:numPr>
          <w:ilvl w:val="0"/>
          <w:numId w:val="0"/>
        </w:numPr>
        <w:rPr>
          <w:lang w:val="en-US"/>
        </w:rPr>
      </w:pPr>
      <w:r w:rsidRPr="003C0941">
        <w:rPr>
          <w:lang w:val="en-US"/>
        </w:rPr>
        <w:t>And the results of the DHT are :</w:t>
      </w:r>
    </w:p>
    <w:p w14:paraId="7A09D339" w14:textId="77777777" w:rsidR="00903FCA" w:rsidRPr="003C0941" w:rsidRDefault="00903FCA" w:rsidP="00AD0A69">
      <w:pPr>
        <w:pStyle w:val="Listepuces"/>
        <w:keepNext/>
        <w:numPr>
          <w:ilvl w:val="0"/>
          <w:numId w:val="0"/>
        </w:numPr>
        <w:jc w:val="center"/>
        <w:rPr>
          <w:lang w:val="en-US"/>
        </w:rPr>
      </w:pPr>
      <w:r w:rsidRPr="003C0941">
        <w:rPr>
          <w:noProof/>
          <w:lang w:val="en-US"/>
        </w:rPr>
        <w:lastRenderedPageBreak/>
        <w:drawing>
          <wp:inline distT="0" distB="0" distL="0" distR="0" wp14:anchorId="17BA69DD" wp14:editId="76CF2ADF">
            <wp:extent cx="6115050" cy="4491850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77"/>
                    <a:stretch/>
                  </pic:blipFill>
                  <pic:spPr bwMode="auto">
                    <a:xfrm>
                      <a:off x="0" y="0"/>
                      <a:ext cx="6122308" cy="449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126B" w14:textId="747AFE31" w:rsidR="00084A83" w:rsidRPr="003C0941" w:rsidRDefault="00903FCA" w:rsidP="00AD0A69">
      <w:pPr>
        <w:pStyle w:val="Lgende"/>
        <w:jc w:val="center"/>
        <w:rPr>
          <w:lang w:val="en-US"/>
        </w:rPr>
      </w:pPr>
      <w:r w:rsidRPr="003C0941">
        <w:rPr>
          <w:lang w:val="en-US"/>
        </w:rPr>
        <w:t xml:space="preserve">Figure </w:t>
      </w:r>
      <w:r w:rsidRPr="003C0941">
        <w:rPr>
          <w:lang w:val="en-US"/>
        </w:rPr>
        <w:fldChar w:fldCharType="begin"/>
      </w:r>
      <w:r w:rsidRPr="003C0941">
        <w:rPr>
          <w:lang w:val="en-US"/>
        </w:rPr>
        <w:instrText xml:space="preserve"> SEQ Figure \* ARABIC </w:instrText>
      </w:r>
      <w:r w:rsidRPr="003C0941">
        <w:rPr>
          <w:lang w:val="en-US"/>
        </w:rPr>
        <w:fldChar w:fldCharType="separate"/>
      </w:r>
      <w:r w:rsidR="00B320EF">
        <w:rPr>
          <w:noProof/>
          <w:lang w:val="en-US"/>
        </w:rPr>
        <w:t>2</w:t>
      </w:r>
      <w:r w:rsidRPr="003C0941">
        <w:rPr>
          <w:lang w:val="en-US"/>
        </w:rPr>
        <w:fldChar w:fldCharType="end"/>
      </w:r>
      <w:r w:rsidRPr="003C0941">
        <w:rPr>
          <w:lang w:val="en-US"/>
        </w:rPr>
        <w:t xml:space="preserve"> - Temperature from the DHT</w:t>
      </w:r>
    </w:p>
    <w:p w14:paraId="341BBA68" w14:textId="18D50AC9" w:rsidR="00903FCA" w:rsidRPr="003C0941" w:rsidRDefault="00241B78" w:rsidP="00B233A3">
      <w:pPr>
        <w:pStyle w:val="Listepuces"/>
        <w:numPr>
          <w:ilvl w:val="0"/>
          <w:numId w:val="0"/>
        </w:numPr>
        <w:rPr>
          <w:lang w:val="en-US"/>
        </w:rPr>
      </w:pPr>
      <w:r w:rsidRPr="003C0941">
        <w:rPr>
          <w:lang w:val="en-US"/>
        </w:rPr>
        <w:t>We can see that the inside temperature is around 10°C and the outside temperature of the beehive is around 5° which matches with the temperature that we</w:t>
      </w:r>
      <w:r w:rsidR="00E601AA" w:rsidRPr="003C0941">
        <w:rPr>
          <w:lang w:val="en-US"/>
        </w:rPr>
        <w:t xml:space="preserve"> are feeling through the weeks.</w:t>
      </w:r>
    </w:p>
    <w:p w14:paraId="400B7877" w14:textId="77777777" w:rsidR="00DA11C0" w:rsidRPr="003C0941" w:rsidRDefault="00DA11C0" w:rsidP="00B233A3">
      <w:pPr>
        <w:pStyle w:val="Listepuces"/>
        <w:numPr>
          <w:ilvl w:val="0"/>
          <w:numId w:val="0"/>
        </w:numPr>
        <w:rPr>
          <w:lang w:val="en-US"/>
        </w:rPr>
      </w:pPr>
    </w:p>
    <w:p w14:paraId="576AEDC1" w14:textId="34AC6B49" w:rsidR="00B0101B" w:rsidRDefault="007E41AC" w:rsidP="00B233A3">
      <w:pPr>
        <w:pStyle w:val="Listepuces"/>
        <w:numPr>
          <w:ilvl w:val="0"/>
          <w:numId w:val="0"/>
        </w:numPr>
        <w:rPr>
          <w:lang w:val="en-US"/>
        </w:rPr>
      </w:pPr>
      <w:r w:rsidRPr="003C0941">
        <w:rPr>
          <w:lang w:val="en-US"/>
        </w:rPr>
        <w:t>We can conclude that the temperatures are steady and the beehive is in a good condition.</w:t>
      </w:r>
    </w:p>
    <w:p w14:paraId="559C9E45" w14:textId="77777777" w:rsidR="00B0101B" w:rsidRDefault="00B0101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1960B58" w14:textId="2FA0C134" w:rsidR="00C6554A" w:rsidRPr="003C0941" w:rsidRDefault="00C70ED2" w:rsidP="00C70ED2">
      <w:pPr>
        <w:pStyle w:val="Titre1"/>
        <w:rPr>
          <w:lang w:val="en-US"/>
        </w:rPr>
      </w:pPr>
      <w:bookmarkStart w:id="1" w:name="_Toc93488301"/>
      <w:r w:rsidRPr="003C0941">
        <w:rPr>
          <w:lang w:val="en-US"/>
        </w:rPr>
        <w:lastRenderedPageBreak/>
        <w:t>II – Humidity charts</w:t>
      </w:r>
      <w:bookmarkEnd w:id="1"/>
    </w:p>
    <w:p w14:paraId="700663C4" w14:textId="68DBD86A" w:rsidR="002C74C0" w:rsidRPr="003C0941" w:rsidRDefault="0091265B" w:rsidP="0091265B">
      <w:pPr>
        <w:rPr>
          <w:lang w:val="en-US"/>
        </w:rPr>
      </w:pPr>
      <w:r w:rsidRPr="003C0941">
        <w:rPr>
          <w:lang w:val="en-US"/>
        </w:rPr>
        <w:t>Since yesterday, the graph shows that the humidity is :</w:t>
      </w:r>
    </w:p>
    <w:p w14:paraId="15359848" w14:textId="77777777" w:rsidR="0091265B" w:rsidRPr="003C0941" w:rsidRDefault="0091265B" w:rsidP="00505592">
      <w:pPr>
        <w:keepNext/>
        <w:jc w:val="center"/>
        <w:rPr>
          <w:lang w:val="en-US"/>
        </w:rPr>
      </w:pPr>
      <w:r w:rsidRPr="003C0941">
        <w:rPr>
          <w:noProof/>
          <w:lang w:val="en-US"/>
        </w:rPr>
        <w:drawing>
          <wp:inline distT="0" distB="0" distL="0" distR="0" wp14:anchorId="38BAE531" wp14:editId="70066AC1">
            <wp:extent cx="5274310" cy="3904615"/>
            <wp:effectExtent l="0" t="0" r="254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4AE6" w14:textId="7FAA6C9B" w:rsidR="0091265B" w:rsidRPr="003C0941" w:rsidRDefault="0091265B" w:rsidP="00505592">
      <w:pPr>
        <w:pStyle w:val="Lgende"/>
        <w:jc w:val="center"/>
        <w:rPr>
          <w:lang w:val="en-US"/>
        </w:rPr>
      </w:pPr>
      <w:r w:rsidRPr="003C0941">
        <w:rPr>
          <w:lang w:val="en-US"/>
        </w:rPr>
        <w:t xml:space="preserve">Figure </w:t>
      </w:r>
      <w:r w:rsidRPr="003C0941">
        <w:rPr>
          <w:lang w:val="en-US"/>
        </w:rPr>
        <w:fldChar w:fldCharType="begin"/>
      </w:r>
      <w:r w:rsidRPr="003C0941">
        <w:rPr>
          <w:lang w:val="en-US"/>
        </w:rPr>
        <w:instrText xml:space="preserve"> SEQ Figure \* ARABIC </w:instrText>
      </w:r>
      <w:r w:rsidRPr="003C0941">
        <w:rPr>
          <w:lang w:val="en-US"/>
        </w:rPr>
        <w:fldChar w:fldCharType="separate"/>
      </w:r>
      <w:r w:rsidR="00B320EF">
        <w:rPr>
          <w:noProof/>
          <w:lang w:val="en-US"/>
        </w:rPr>
        <w:t>3</w:t>
      </w:r>
      <w:r w:rsidRPr="003C0941">
        <w:rPr>
          <w:lang w:val="en-US"/>
        </w:rPr>
        <w:fldChar w:fldCharType="end"/>
      </w:r>
      <w:r w:rsidRPr="003C0941">
        <w:rPr>
          <w:lang w:val="en-US"/>
        </w:rPr>
        <w:t xml:space="preserve"> - Humidity chart</w:t>
      </w:r>
    </w:p>
    <w:p w14:paraId="7F918FC7" w14:textId="2B60D9DE" w:rsidR="00505592" w:rsidRDefault="00EE3E90" w:rsidP="00505592">
      <w:pPr>
        <w:rPr>
          <w:lang w:val="en-US"/>
        </w:rPr>
      </w:pPr>
      <w:r w:rsidRPr="003C0941">
        <w:rPr>
          <w:lang w:val="en-US"/>
        </w:rPr>
        <w:t>Since a few days</w:t>
      </w:r>
      <w:r w:rsidR="003C0941">
        <w:rPr>
          <w:lang w:val="en-US"/>
        </w:rPr>
        <w:t xml:space="preserve"> ago, it has been raining and we can deduce that the reason why the humidity level is so high is because the sensor is in the water.</w:t>
      </w:r>
    </w:p>
    <w:p w14:paraId="3D92E9E6" w14:textId="65420C76" w:rsidR="00B0101B" w:rsidRDefault="00965373" w:rsidP="00505592">
      <w:pPr>
        <w:rPr>
          <w:lang w:val="en-US"/>
        </w:rPr>
      </w:pPr>
      <w:r>
        <w:rPr>
          <w:lang w:val="en-US"/>
        </w:rPr>
        <w:t xml:space="preserve">Before that, the chart was showing a normal level of humidity at around </w:t>
      </w:r>
      <w:r w:rsidR="0007369E">
        <w:rPr>
          <w:lang w:val="en-US"/>
        </w:rPr>
        <w:t>50% on the outside.</w:t>
      </w:r>
    </w:p>
    <w:p w14:paraId="31E4F411" w14:textId="77777777" w:rsidR="00B0101B" w:rsidRDefault="00B0101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B48DE6C" w14:textId="14B7E3C1" w:rsidR="00C70ED2" w:rsidRDefault="00C70ED2" w:rsidP="00C70ED2">
      <w:pPr>
        <w:pStyle w:val="Titre1"/>
        <w:rPr>
          <w:lang w:val="en-US"/>
        </w:rPr>
      </w:pPr>
      <w:bookmarkStart w:id="2" w:name="_Toc93488302"/>
      <w:r w:rsidRPr="003C0941">
        <w:rPr>
          <w:lang w:val="en-US"/>
        </w:rPr>
        <w:lastRenderedPageBreak/>
        <w:t>III – Weight chart</w:t>
      </w:r>
      <w:bookmarkEnd w:id="2"/>
    </w:p>
    <w:p w14:paraId="6DA91696" w14:textId="6A15227E" w:rsidR="009151E2" w:rsidRDefault="00761816" w:rsidP="009151E2">
      <w:pPr>
        <w:rPr>
          <w:lang w:val="en-US"/>
        </w:rPr>
      </w:pPr>
      <w:r>
        <w:rPr>
          <w:lang w:val="en-US"/>
        </w:rPr>
        <w:t>This is the weight chart :</w:t>
      </w:r>
    </w:p>
    <w:p w14:paraId="034ACBD0" w14:textId="77777777" w:rsidR="00761816" w:rsidRDefault="00761816" w:rsidP="00912FF5">
      <w:pPr>
        <w:keepNext/>
        <w:jc w:val="center"/>
      </w:pPr>
      <w:r w:rsidRPr="00761816">
        <w:rPr>
          <w:noProof/>
          <w:lang w:val="en-US"/>
        </w:rPr>
        <w:drawing>
          <wp:inline distT="0" distB="0" distL="0" distR="0" wp14:anchorId="548BA910" wp14:editId="2690357B">
            <wp:extent cx="5274310" cy="3843020"/>
            <wp:effectExtent l="0" t="0" r="254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921" w14:textId="4CAE9C2E" w:rsidR="00761816" w:rsidRPr="00D61EAE" w:rsidRDefault="00761816" w:rsidP="00912FF5">
      <w:pPr>
        <w:pStyle w:val="Lgende"/>
        <w:jc w:val="center"/>
        <w:rPr>
          <w:lang w:val="en-US"/>
        </w:rPr>
      </w:pPr>
      <w:r w:rsidRPr="00D61EAE">
        <w:rPr>
          <w:lang w:val="en-US"/>
        </w:rPr>
        <w:t xml:space="preserve">Figure </w:t>
      </w:r>
      <w:r w:rsidR="00777F80">
        <w:fldChar w:fldCharType="begin"/>
      </w:r>
      <w:r w:rsidR="00777F80" w:rsidRPr="00D61EAE">
        <w:rPr>
          <w:lang w:val="en-US"/>
        </w:rPr>
        <w:instrText xml:space="preserve"> SEQ Figure \* ARABIC </w:instrText>
      </w:r>
      <w:r w:rsidR="00777F80">
        <w:fldChar w:fldCharType="separate"/>
      </w:r>
      <w:r w:rsidR="00B320EF" w:rsidRPr="00D61EAE">
        <w:rPr>
          <w:noProof/>
          <w:lang w:val="en-US"/>
        </w:rPr>
        <w:t>4</w:t>
      </w:r>
      <w:r w:rsidR="00777F80">
        <w:rPr>
          <w:noProof/>
        </w:rPr>
        <w:fldChar w:fldCharType="end"/>
      </w:r>
      <w:r w:rsidRPr="00D61EAE">
        <w:rPr>
          <w:lang w:val="en-US"/>
        </w:rPr>
        <w:t xml:space="preserve"> - Weight chart</w:t>
      </w:r>
    </w:p>
    <w:p w14:paraId="2983D80B" w14:textId="08986FF5" w:rsidR="00912FF5" w:rsidRPr="00912FF5" w:rsidRDefault="00FF1DBC" w:rsidP="00912FF5">
      <w:pPr>
        <w:rPr>
          <w:lang w:val="en-US"/>
        </w:rPr>
      </w:pPr>
      <w:r>
        <w:rPr>
          <w:lang w:val="en-US"/>
        </w:rPr>
        <w:t>We can see that the weight is moving slightly, it can be explained by the fact that the bees are moving from the inside to the outside and vice-versa</w:t>
      </w:r>
      <w:r w:rsidR="003A1DC1">
        <w:rPr>
          <w:lang w:val="en-US"/>
        </w:rPr>
        <w:t xml:space="preserve"> and the production of honey also.</w:t>
      </w:r>
    </w:p>
    <w:p w14:paraId="363C6070" w14:textId="77777777" w:rsidR="004F3B49" w:rsidRDefault="004F3B49">
      <w:pPr>
        <w:jc w:val="left"/>
        <w:rPr>
          <w:rFonts w:asciiTheme="majorHAnsi" w:eastAsiaTheme="majorEastAsia" w:hAnsiTheme="majorHAnsi" w:cstheme="majorBidi"/>
          <w:color w:val="007789" w:themeColor="accent1" w:themeShade="BF"/>
          <w:sz w:val="32"/>
          <w:lang w:val="en-US"/>
        </w:rPr>
      </w:pPr>
      <w:r>
        <w:rPr>
          <w:lang w:val="en-US"/>
        </w:rPr>
        <w:br w:type="page"/>
      </w:r>
    </w:p>
    <w:p w14:paraId="1E704400" w14:textId="191E30A1" w:rsidR="00C70ED2" w:rsidRDefault="00C70ED2" w:rsidP="00C70ED2">
      <w:pPr>
        <w:pStyle w:val="Titre1"/>
        <w:rPr>
          <w:lang w:val="en-US"/>
        </w:rPr>
      </w:pPr>
      <w:bookmarkStart w:id="3" w:name="_Toc93488303"/>
      <w:r w:rsidRPr="003C0941">
        <w:rPr>
          <w:lang w:val="en-US"/>
        </w:rPr>
        <w:lastRenderedPageBreak/>
        <w:t>IV – System consumption</w:t>
      </w:r>
      <w:bookmarkEnd w:id="3"/>
    </w:p>
    <w:p w14:paraId="33B4E391" w14:textId="0526E6E0" w:rsidR="00B320EF" w:rsidRDefault="00B320EF" w:rsidP="00B320EF">
      <w:pPr>
        <w:rPr>
          <w:lang w:val="en-US"/>
        </w:rPr>
      </w:pPr>
      <w:r>
        <w:rPr>
          <w:lang w:val="en-US"/>
        </w:rPr>
        <w:t>Thanks to the OTII tool, we have measured the consumption of our system :</w:t>
      </w:r>
    </w:p>
    <w:p w14:paraId="241D5403" w14:textId="4A43144F" w:rsidR="00B320EF" w:rsidRDefault="00D61EAE" w:rsidP="003B4E0E">
      <w:pPr>
        <w:keepNext/>
        <w:jc w:val="center"/>
      </w:pPr>
      <w:r w:rsidRPr="00D61EAE">
        <w:drawing>
          <wp:inline distT="0" distB="0" distL="0" distR="0" wp14:anchorId="0A6EF930" wp14:editId="2C7ECB43">
            <wp:extent cx="5874499" cy="3289465"/>
            <wp:effectExtent l="0" t="0" r="0" b="635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90B6A26-7FEB-461D-9128-BD5E8F7EBB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790B6A26-7FEB-461D-9128-BD5E8F7EBB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26" cy="3299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3D9F8" w14:textId="46043E31" w:rsidR="00B320EF" w:rsidRPr="00D61EAE" w:rsidRDefault="00B320EF" w:rsidP="003B4E0E">
      <w:pPr>
        <w:pStyle w:val="Lgende"/>
        <w:jc w:val="center"/>
        <w:rPr>
          <w:lang w:val="en-US"/>
        </w:rPr>
      </w:pPr>
      <w:r w:rsidRPr="00D61EAE">
        <w:rPr>
          <w:lang w:val="en-US"/>
        </w:rPr>
        <w:t xml:space="preserve">Figure </w:t>
      </w:r>
      <w:r w:rsidR="00777F80">
        <w:fldChar w:fldCharType="begin"/>
      </w:r>
      <w:r w:rsidR="00777F80" w:rsidRPr="00D61EAE">
        <w:rPr>
          <w:lang w:val="en-US"/>
        </w:rPr>
        <w:instrText xml:space="preserve"> SEQ Figure \* ARABIC </w:instrText>
      </w:r>
      <w:r w:rsidR="00777F80">
        <w:fldChar w:fldCharType="separate"/>
      </w:r>
      <w:r w:rsidRPr="00D61EAE">
        <w:rPr>
          <w:noProof/>
          <w:lang w:val="en-US"/>
        </w:rPr>
        <w:t>5</w:t>
      </w:r>
      <w:r w:rsidR="00777F80">
        <w:rPr>
          <w:noProof/>
        </w:rPr>
        <w:fldChar w:fldCharType="end"/>
      </w:r>
      <w:r w:rsidRPr="00D61EAE">
        <w:rPr>
          <w:lang w:val="en-US"/>
        </w:rPr>
        <w:t xml:space="preserve"> - System consumption</w:t>
      </w:r>
    </w:p>
    <w:p w14:paraId="1AC34361" w14:textId="3AA8E41D" w:rsidR="00170815" w:rsidRDefault="00170815" w:rsidP="00170815">
      <w:pPr>
        <w:rPr>
          <w:lang w:val="en-US"/>
        </w:rPr>
      </w:pPr>
      <w:r>
        <w:rPr>
          <w:lang w:val="en-US"/>
        </w:rPr>
        <w:t xml:space="preserve">We know that the system consumes : </w:t>
      </w:r>
    </w:p>
    <w:p w14:paraId="04ABB977" w14:textId="590F4604" w:rsidR="00170815" w:rsidRPr="00D61EAE" w:rsidRDefault="00783E41" w:rsidP="00D61EAE">
      <w:pPr>
        <w:ind w:left="720"/>
      </w:pPr>
      <w:r>
        <w:rPr>
          <w:lang w:val="en-US"/>
        </w:rPr>
        <w:t>-</w:t>
      </w:r>
      <w:r w:rsidR="00170815">
        <w:rPr>
          <w:lang w:val="en-US"/>
        </w:rPr>
        <w:t xml:space="preserve"> </w:t>
      </w:r>
      <w:r w:rsidR="00D61EAE" w:rsidRPr="00D61EAE">
        <w:t xml:space="preserve">395 </w:t>
      </w:r>
      <w:r w:rsidR="00D61EAE" w:rsidRPr="00D61EAE">
        <w:rPr>
          <w:lang w:val="el-GR"/>
        </w:rPr>
        <w:t>μ</w:t>
      </w:r>
      <w:r w:rsidR="00D61EAE" w:rsidRPr="00D61EAE">
        <w:t>Wh / Message</w:t>
      </w:r>
    </w:p>
    <w:p w14:paraId="4AF6BF81" w14:textId="47471A97" w:rsidR="00170815" w:rsidRPr="00170815" w:rsidRDefault="00170815" w:rsidP="0022241D">
      <w:pPr>
        <w:ind w:left="720"/>
        <w:rPr>
          <w:lang w:val="en-US"/>
        </w:rPr>
      </w:pPr>
      <w:r>
        <w:rPr>
          <w:lang w:val="en-US"/>
        </w:rPr>
        <w:t xml:space="preserve">- </w:t>
      </w:r>
      <w:r w:rsidRPr="00170815">
        <w:rPr>
          <w:lang w:val="en-US"/>
        </w:rPr>
        <w:t xml:space="preserve">138 messages </w:t>
      </w:r>
      <w:r>
        <w:rPr>
          <w:lang w:val="en-US"/>
        </w:rPr>
        <w:t>per day</w:t>
      </w:r>
    </w:p>
    <w:p w14:paraId="771D9752" w14:textId="61F0772A" w:rsidR="00170815" w:rsidRPr="00170815" w:rsidRDefault="00170815" w:rsidP="0022241D">
      <w:pPr>
        <w:ind w:left="720"/>
        <w:rPr>
          <w:lang w:val="en-US"/>
        </w:rPr>
      </w:pPr>
      <w:r>
        <w:rPr>
          <w:lang w:val="en-US"/>
        </w:rPr>
        <w:t xml:space="preserve">- </w:t>
      </w:r>
      <w:r w:rsidR="00D61EAE">
        <w:rPr>
          <w:lang w:val="en-US"/>
        </w:rPr>
        <w:t>450</w:t>
      </w:r>
      <w:r w:rsidRPr="00170815">
        <w:rPr>
          <w:lang w:val="en-US"/>
        </w:rPr>
        <w:t xml:space="preserve"> </w:t>
      </w:r>
      <w:r w:rsidR="00D61EAE" w:rsidRPr="00D61EAE">
        <w:rPr>
          <w:lang w:val="en-US"/>
        </w:rPr>
        <w:t>µ</w:t>
      </w:r>
      <w:r w:rsidRPr="00170815">
        <w:rPr>
          <w:lang w:val="en-US"/>
        </w:rPr>
        <w:t xml:space="preserve">A </w:t>
      </w:r>
      <w:r>
        <w:rPr>
          <w:lang w:val="en-US"/>
        </w:rPr>
        <w:t>at rest</w:t>
      </w:r>
    </w:p>
    <w:p w14:paraId="45430E5D" w14:textId="2A2A27DA" w:rsidR="00170815" w:rsidRPr="00170815" w:rsidRDefault="00170815" w:rsidP="0022241D">
      <w:pPr>
        <w:ind w:left="720"/>
        <w:rPr>
          <w:lang w:val="en-US"/>
        </w:rPr>
      </w:pPr>
      <w:r>
        <w:rPr>
          <w:lang w:val="en-US"/>
        </w:rPr>
        <w:t xml:space="preserve">- </w:t>
      </w:r>
      <w:r w:rsidR="00D61EAE">
        <w:rPr>
          <w:lang w:val="en-US"/>
        </w:rPr>
        <w:t>57.6</w:t>
      </w:r>
      <w:r w:rsidRPr="00170815">
        <w:rPr>
          <w:lang w:val="en-US"/>
        </w:rPr>
        <w:t xml:space="preserve"> mA </w:t>
      </w:r>
      <w:r>
        <w:rPr>
          <w:lang w:val="en-US"/>
        </w:rPr>
        <w:t>at max</w:t>
      </w:r>
    </w:p>
    <w:p w14:paraId="388ADD14" w14:textId="44D231E5" w:rsidR="00170815" w:rsidRDefault="00225A02" w:rsidP="00170815">
      <w:pPr>
        <w:rPr>
          <w:lang w:val="en-US"/>
        </w:rPr>
      </w:pPr>
      <w:r>
        <w:rPr>
          <w:lang w:val="en-US"/>
        </w:rPr>
        <w:t xml:space="preserve">And that the battery has a 4.41Wh capacity. </w:t>
      </w:r>
    </w:p>
    <w:p w14:paraId="2BD2A954" w14:textId="09F2C59A" w:rsidR="003B4E0E" w:rsidRDefault="00225A02" w:rsidP="00170815">
      <w:pPr>
        <w:rPr>
          <w:lang w:val="en-US"/>
        </w:rPr>
      </w:pPr>
      <w:r>
        <w:rPr>
          <w:lang w:val="en-US"/>
        </w:rPr>
        <w:t xml:space="preserve">With all of this information, we can estimate an autonomy of </w:t>
      </w:r>
      <w:r w:rsidR="00D61EAE">
        <w:rPr>
          <w:lang w:val="en-US"/>
        </w:rPr>
        <w:t>30 to 38</w:t>
      </w:r>
      <w:r>
        <w:rPr>
          <w:lang w:val="en-US"/>
        </w:rPr>
        <w:t xml:space="preserve"> days </w:t>
      </w:r>
      <w:r w:rsidR="004300FF">
        <w:rPr>
          <w:lang w:val="en-US"/>
        </w:rPr>
        <w:t>and this is thanks to the solar cell.</w:t>
      </w:r>
    </w:p>
    <w:p w14:paraId="239BC258" w14:textId="2F7430A5" w:rsidR="005A0B78" w:rsidRDefault="005A0B78" w:rsidP="005A0B78">
      <w:pPr>
        <w:pStyle w:val="Titre1"/>
        <w:rPr>
          <w:lang w:val="en-US"/>
        </w:rPr>
      </w:pPr>
      <w:bookmarkStart w:id="4" w:name="_Toc93488304"/>
      <w:r>
        <w:rPr>
          <w:lang w:val="en-US"/>
        </w:rPr>
        <w:t>Conclusion</w:t>
      </w:r>
      <w:bookmarkEnd w:id="4"/>
    </w:p>
    <w:p w14:paraId="5362F817" w14:textId="77777777" w:rsidR="00C907D8" w:rsidRDefault="005A0B78" w:rsidP="005A0B78">
      <w:pPr>
        <w:rPr>
          <w:lang w:val="en-US"/>
        </w:rPr>
      </w:pPr>
      <w:r>
        <w:rPr>
          <w:lang w:val="en-US"/>
        </w:rPr>
        <w:t>We can conclude that after two weeks, our system is still functioning properly</w:t>
      </w:r>
      <w:r w:rsidR="00C907D8">
        <w:rPr>
          <w:lang w:val="en-US"/>
        </w:rPr>
        <w:t xml:space="preserve"> because it is sturdy</w:t>
      </w:r>
      <w:r>
        <w:rPr>
          <w:lang w:val="en-US"/>
        </w:rPr>
        <w:t>, the consumption has been optimized as much as possible</w:t>
      </w:r>
      <w:r w:rsidR="00C907D8">
        <w:rPr>
          <w:lang w:val="en-US"/>
        </w:rPr>
        <w:t xml:space="preserve">. </w:t>
      </w:r>
    </w:p>
    <w:p w14:paraId="19972BA9" w14:textId="454C7B42" w:rsidR="00C907D8" w:rsidRPr="005A0B78" w:rsidRDefault="00C907D8" w:rsidP="005A0B78">
      <w:pPr>
        <w:rPr>
          <w:lang w:val="en-US"/>
        </w:rPr>
      </w:pPr>
      <w:r>
        <w:rPr>
          <w:lang w:val="en-US"/>
        </w:rPr>
        <w:t>Our project is a successful one and we are very proud and happy that our hard work has been paying off.</w:t>
      </w:r>
    </w:p>
    <w:sectPr w:rsidR="00C907D8" w:rsidRPr="005A0B78" w:rsidSect="00D5222D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391D" w14:textId="77777777" w:rsidR="00777F80" w:rsidRDefault="00777F80" w:rsidP="00C6554A">
      <w:pPr>
        <w:spacing w:before="0" w:after="0" w:line="240" w:lineRule="auto"/>
      </w:pPr>
      <w:r>
        <w:separator/>
      </w:r>
    </w:p>
  </w:endnote>
  <w:endnote w:type="continuationSeparator" w:id="0">
    <w:p w14:paraId="07BF4D30" w14:textId="77777777" w:rsidR="00777F80" w:rsidRDefault="00777F8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09B8D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EBB8" w14:textId="77777777" w:rsidR="00777F80" w:rsidRDefault="00777F8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20CC301" w14:textId="77777777" w:rsidR="00777F80" w:rsidRDefault="00777F8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E"/>
    <w:rsid w:val="0007369E"/>
    <w:rsid w:val="00084A83"/>
    <w:rsid w:val="000A3F61"/>
    <w:rsid w:val="00102519"/>
    <w:rsid w:val="00170815"/>
    <w:rsid w:val="0022241D"/>
    <w:rsid w:val="00225A02"/>
    <w:rsid w:val="00241B78"/>
    <w:rsid w:val="002554CD"/>
    <w:rsid w:val="00293B83"/>
    <w:rsid w:val="002B4294"/>
    <w:rsid w:val="002D302E"/>
    <w:rsid w:val="00333D0D"/>
    <w:rsid w:val="003A1DC1"/>
    <w:rsid w:val="003B4E0E"/>
    <w:rsid w:val="003C0941"/>
    <w:rsid w:val="004300FF"/>
    <w:rsid w:val="004C049F"/>
    <w:rsid w:val="004D26D9"/>
    <w:rsid w:val="004F3B49"/>
    <w:rsid w:val="005000E2"/>
    <w:rsid w:val="00505592"/>
    <w:rsid w:val="005A0B78"/>
    <w:rsid w:val="006A3CE7"/>
    <w:rsid w:val="00761816"/>
    <w:rsid w:val="00777F80"/>
    <w:rsid w:val="00783E41"/>
    <w:rsid w:val="007E41AC"/>
    <w:rsid w:val="00800D33"/>
    <w:rsid w:val="0089714F"/>
    <w:rsid w:val="00903FCA"/>
    <w:rsid w:val="0091265B"/>
    <w:rsid w:val="00912FF5"/>
    <w:rsid w:val="009151E2"/>
    <w:rsid w:val="009543A9"/>
    <w:rsid w:val="00965373"/>
    <w:rsid w:val="00997881"/>
    <w:rsid w:val="009A7C78"/>
    <w:rsid w:val="00A57157"/>
    <w:rsid w:val="00A92FB3"/>
    <w:rsid w:val="00AC6973"/>
    <w:rsid w:val="00AD0A69"/>
    <w:rsid w:val="00B0101B"/>
    <w:rsid w:val="00B16307"/>
    <w:rsid w:val="00B233A3"/>
    <w:rsid w:val="00B320EF"/>
    <w:rsid w:val="00C6554A"/>
    <w:rsid w:val="00C70ED2"/>
    <w:rsid w:val="00C907D8"/>
    <w:rsid w:val="00D45755"/>
    <w:rsid w:val="00D5222D"/>
    <w:rsid w:val="00D61EAE"/>
    <w:rsid w:val="00DA11C0"/>
    <w:rsid w:val="00DB593F"/>
    <w:rsid w:val="00DD3501"/>
    <w:rsid w:val="00E601AA"/>
    <w:rsid w:val="00EB11ED"/>
    <w:rsid w:val="00ED7C44"/>
    <w:rsid w:val="00EE3E90"/>
    <w:rsid w:val="00FF1DBC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425D7"/>
  <w15:chartTrackingRefBased/>
  <w15:docId w15:val="{89B019EB-3C29-46EF-BA9D-13C358B8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750916A9EE30447298E881749E598215">
    <w:name w:val="750916A9EE30447298E881749E598215"/>
    <w:rsid w:val="00B233A3"/>
    <w:pPr>
      <w:spacing w:before="0" w:after="160" w:line="259" w:lineRule="auto"/>
    </w:pPr>
    <w:rPr>
      <w:rFonts w:eastAsiaTheme="minorEastAsia"/>
      <w:color w:val="auto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75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755"/>
  </w:style>
  <w:style w:type="paragraph" w:styleId="En-ttedetabledesmatires">
    <w:name w:val="TOC Heading"/>
    <w:basedOn w:val="Titre1"/>
    <w:next w:val="Normal"/>
    <w:uiPriority w:val="39"/>
    <w:unhideWhenUsed/>
    <w:qFormat/>
    <w:rsid w:val="00AC6973"/>
    <w:pPr>
      <w:spacing w:before="240" w:after="0" w:line="259" w:lineRule="auto"/>
      <w:contextualSpacing w:val="0"/>
      <w:jc w:val="left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6973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D61E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e\AppData\Local\Microsoft\Office\16.0\DTS\fr-FR%7b08E83DB6-BACD-4C00-91E5-26621F2FB730%7d\%7bE0EA2D7B-71B1-4295-BB88-B65F3F6184C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42EB-9D9E-456F-83A1-30C6039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{E0EA2D7B-71B1-4295-BB88-B65F3F6184CD}tf02835058_win32.dotx</Template>
  <TotalTime>38</TotalTime>
  <Pages>7</Pages>
  <Words>410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Alyse</dc:creator>
  <cp:keywords/>
  <dc:description/>
  <cp:lastModifiedBy>Léo Delas</cp:lastModifiedBy>
  <cp:revision>44</cp:revision>
  <dcterms:created xsi:type="dcterms:W3CDTF">2022-01-19T11:07:00Z</dcterms:created>
  <dcterms:modified xsi:type="dcterms:W3CDTF">2022-01-23T22:09:00Z</dcterms:modified>
</cp:coreProperties>
</file>